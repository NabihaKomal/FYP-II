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7787" w:rsidRPr="00D111F2" w:rsidRDefault="00947787" w:rsidP="00A75381">
      <w:pPr>
        <w:shd w:val="clear" w:color="auto" w:fill="BFBFBF" w:themeFill="background1" w:themeFillShade="BF"/>
        <w:spacing w:line="240" w:lineRule="auto"/>
        <w:jc w:val="center"/>
        <w:rPr>
          <w:rFonts w:ascii="Arial" w:hAnsi="Arial" w:cs="Arial"/>
          <w:b/>
          <w:sz w:val="48"/>
          <w:szCs w:val="48"/>
        </w:rPr>
      </w:pPr>
      <w:r w:rsidRPr="00D111F2">
        <w:rPr>
          <w:rFonts w:ascii="Arial" w:hAnsi="Arial" w:cs="Arial"/>
          <w:b/>
          <w:sz w:val="48"/>
          <w:szCs w:val="48"/>
        </w:rPr>
        <w:t>FINAL YEAR PROJECT</w:t>
      </w:r>
    </w:p>
    <w:p w:rsidR="00E01FDE" w:rsidRPr="00A75381" w:rsidRDefault="00A75381" w:rsidP="00E01FDE">
      <w:pPr>
        <w:spacing w:line="240" w:lineRule="auto"/>
        <w:jc w:val="center"/>
        <w:rPr>
          <w:rFonts w:ascii="Arial" w:hAnsi="Arial" w:cs="Arial"/>
          <w:sz w:val="48"/>
          <w:szCs w:val="48"/>
        </w:rPr>
      </w:pPr>
      <w:r w:rsidRPr="00D111F2">
        <w:rPr>
          <w:rFonts w:ascii="Arial" w:hAnsi="Arial" w:cs="Arial"/>
          <w:b/>
          <w:sz w:val="48"/>
          <w:szCs w:val="48"/>
        </w:rPr>
        <w:fldChar w:fldCharType="begin"/>
      </w:r>
      <w:r w:rsidRPr="00D111F2">
        <w:rPr>
          <w:rFonts w:ascii="Arial" w:hAnsi="Arial" w:cs="Arial"/>
          <w:b/>
          <w:sz w:val="48"/>
          <w:szCs w:val="48"/>
        </w:rPr>
        <w:instrText xml:space="preserve"> AUTOTEXT  "Project Title"  \* MERGEFORMAT </w:instrText>
      </w:r>
      <w:r w:rsidRPr="00D111F2">
        <w:rPr>
          <w:rFonts w:ascii="Arial" w:hAnsi="Arial" w:cs="Arial"/>
          <w:b/>
          <w:sz w:val="48"/>
          <w:szCs w:val="48"/>
        </w:rPr>
        <w:fldChar w:fldCharType="separate"/>
      </w:r>
      <w:r w:rsidR="00E01FDE" w:rsidRPr="00E01FDE">
        <w:rPr>
          <w:rFonts w:ascii="Arial" w:hAnsi="Arial" w:cs="Arial"/>
          <w:b/>
          <w:sz w:val="48"/>
          <w:szCs w:val="48"/>
        </w:rPr>
        <w:t>Project Title</w:t>
      </w:r>
      <w:r w:rsidR="00E01FDE" w:rsidRPr="00E01FDE">
        <w:rPr>
          <w:rFonts w:ascii="Arial" w:hAnsi="Arial" w:cs="Arial"/>
          <w:b/>
          <w:sz w:val="48"/>
          <w:szCs w:val="48"/>
        </w:rPr>
        <w:fldChar w:fldCharType="begin"/>
      </w:r>
      <w:r w:rsidR="00E01FDE" w:rsidRPr="00E01FDE">
        <w:rPr>
          <w:rFonts w:ascii="Arial" w:hAnsi="Arial" w:cs="Arial"/>
          <w:b/>
          <w:sz w:val="48"/>
          <w:szCs w:val="48"/>
        </w:rPr>
        <w:instrText xml:space="preserve"> AUTOTEXTLIST   \* Caps  \* MERGEFORMAT </w:instrText>
      </w:r>
      <w:r w:rsidR="00E01FDE" w:rsidRPr="00E01FDE">
        <w:rPr>
          <w:rFonts w:ascii="Arial" w:hAnsi="Arial" w:cs="Arial"/>
          <w:b/>
          <w:sz w:val="48"/>
          <w:szCs w:val="48"/>
        </w:rPr>
        <w:fldChar w:fldCharType="separate"/>
      </w:r>
      <w:r w:rsidR="00E01FDE" w:rsidRPr="00E01FDE">
        <w:rPr>
          <w:rFonts w:ascii="Arial" w:hAnsi="Arial" w:cs="Arial"/>
          <w:b/>
          <w:sz w:val="48"/>
          <w:szCs w:val="48"/>
        </w:rPr>
        <w:fldChar w:fldCharType="end"/>
      </w:r>
    </w:p>
    <w:p w:rsidR="0063669E" w:rsidRPr="00D111F2" w:rsidRDefault="00A75381" w:rsidP="00D111F2">
      <w:pPr>
        <w:rPr>
          <w:rFonts w:ascii="Times New Roman" w:hAnsi="Times New Roman" w:cs="Times New Roman"/>
          <w:b/>
        </w:rPr>
      </w:pPr>
      <w:r w:rsidRPr="00D111F2">
        <w:rPr>
          <w:rFonts w:ascii="Arial" w:hAnsi="Arial" w:cs="Arial"/>
          <w:b/>
          <w:sz w:val="48"/>
          <w:szCs w:val="48"/>
        </w:rPr>
        <w:fldChar w:fldCharType="end"/>
      </w:r>
    </w:p>
    <w:bookmarkStart w:id="0" w:name="_GoBack"/>
    <w:bookmarkEnd w:id="0"/>
    <w:p w:rsidR="00E01FDE" w:rsidRPr="00E01FDE" w:rsidRDefault="00D111F2" w:rsidP="00A75381">
      <w:pPr>
        <w:spacing w:after="0" w:line="240" w:lineRule="auto"/>
        <w:jc w:val="center"/>
        <w:rPr>
          <w:rFonts w:ascii="Arial" w:hAnsi="Arial" w:cs="Arial"/>
          <w:b/>
          <w:sz w:val="26"/>
          <w:szCs w:val="26"/>
        </w:rPr>
      </w:pPr>
      <w:r w:rsidRPr="00D111F2">
        <w:rPr>
          <w:rFonts w:ascii="Times New Roman" w:hAnsi="Times New Roman" w:cs="Times New Roman"/>
          <w:b/>
        </w:rPr>
        <w:fldChar w:fldCharType="begin"/>
      </w:r>
      <w:r w:rsidRPr="00D111F2">
        <w:rPr>
          <w:rFonts w:ascii="Times New Roman" w:hAnsi="Times New Roman" w:cs="Times New Roman"/>
          <w:b/>
        </w:rPr>
        <w:instrText xml:space="preserve"> AUTOTEXT  "Author (Email Address)"  \* MERGEFORMAT </w:instrText>
      </w:r>
      <w:r w:rsidRPr="00D111F2">
        <w:rPr>
          <w:rFonts w:ascii="Times New Roman" w:hAnsi="Times New Roman" w:cs="Times New Roman"/>
          <w:b/>
        </w:rPr>
        <w:fldChar w:fldCharType="separate"/>
      </w:r>
      <w:r w:rsidR="00E01FDE" w:rsidRPr="00E01FDE">
        <w:rPr>
          <w:rFonts w:ascii="Arial" w:hAnsi="Arial" w:cs="Arial"/>
          <w:b/>
          <w:sz w:val="26"/>
          <w:szCs w:val="26"/>
        </w:rPr>
        <w:t>Author 1 (Email Address)</w:t>
      </w:r>
    </w:p>
    <w:p w:rsidR="00E01FDE" w:rsidRPr="00E01FDE" w:rsidRDefault="00D111F2" w:rsidP="00A75381">
      <w:pPr>
        <w:spacing w:after="0" w:line="240" w:lineRule="auto"/>
        <w:jc w:val="center"/>
        <w:rPr>
          <w:rFonts w:ascii="Arial" w:hAnsi="Arial" w:cs="Arial"/>
          <w:b/>
          <w:sz w:val="26"/>
          <w:szCs w:val="26"/>
        </w:rPr>
      </w:pPr>
      <w:r w:rsidRPr="00D111F2">
        <w:rPr>
          <w:rFonts w:ascii="Times New Roman" w:hAnsi="Times New Roman" w:cs="Times New Roman"/>
          <w:b/>
        </w:rPr>
        <w:fldChar w:fldCharType="end"/>
      </w:r>
      <w:r w:rsidRPr="00D111F2">
        <w:rPr>
          <w:rFonts w:ascii="Times New Roman" w:hAnsi="Times New Roman" w:cs="Times New Roman"/>
          <w:b/>
        </w:rPr>
        <w:fldChar w:fldCharType="begin"/>
      </w:r>
      <w:r w:rsidRPr="00D111F2">
        <w:rPr>
          <w:rFonts w:ascii="Times New Roman" w:hAnsi="Times New Roman" w:cs="Times New Roman"/>
          <w:b/>
        </w:rPr>
        <w:instrText xml:space="preserve"> AUTOTEXT  "Author (Email Address)"  \* MERGEFORMAT </w:instrText>
      </w:r>
      <w:r w:rsidRPr="00D111F2">
        <w:rPr>
          <w:rFonts w:ascii="Times New Roman" w:hAnsi="Times New Roman" w:cs="Times New Roman"/>
          <w:b/>
        </w:rPr>
        <w:fldChar w:fldCharType="separate"/>
      </w:r>
      <w:r w:rsidR="00E01FDE" w:rsidRPr="00E01FDE">
        <w:rPr>
          <w:rFonts w:ascii="Arial" w:hAnsi="Arial" w:cs="Arial"/>
          <w:b/>
          <w:sz w:val="26"/>
          <w:szCs w:val="26"/>
        </w:rPr>
        <w:t>Author 1 (Email Address)</w:t>
      </w:r>
    </w:p>
    <w:p w:rsidR="00E01FDE" w:rsidRPr="00E01FDE" w:rsidRDefault="00D111F2" w:rsidP="00A75381">
      <w:pPr>
        <w:spacing w:after="0" w:line="240" w:lineRule="auto"/>
        <w:jc w:val="center"/>
        <w:rPr>
          <w:rFonts w:ascii="Arial" w:hAnsi="Arial" w:cs="Arial"/>
          <w:b/>
          <w:sz w:val="26"/>
          <w:szCs w:val="26"/>
        </w:rPr>
      </w:pPr>
      <w:r w:rsidRPr="00D111F2">
        <w:rPr>
          <w:rFonts w:ascii="Times New Roman" w:hAnsi="Times New Roman" w:cs="Times New Roman"/>
          <w:b/>
        </w:rPr>
        <w:fldChar w:fldCharType="end"/>
      </w:r>
      <w:r w:rsidRPr="00D111F2">
        <w:rPr>
          <w:rFonts w:ascii="Times New Roman" w:hAnsi="Times New Roman" w:cs="Times New Roman"/>
          <w:b/>
        </w:rPr>
        <w:fldChar w:fldCharType="begin"/>
      </w:r>
      <w:r w:rsidRPr="00D111F2">
        <w:rPr>
          <w:rFonts w:ascii="Times New Roman" w:hAnsi="Times New Roman" w:cs="Times New Roman"/>
          <w:b/>
        </w:rPr>
        <w:instrText xml:space="preserve"> AUTOTEXT  "Author (Email Address)"  \* MERGEFORMAT </w:instrText>
      </w:r>
      <w:r w:rsidRPr="00D111F2">
        <w:rPr>
          <w:rFonts w:ascii="Times New Roman" w:hAnsi="Times New Roman" w:cs="Times New Roman"/>
          <w:b/>
        </w:rPr>
        <w:fldChar w:fldCharType="separate"/>
      </w:r>
      <w:r w:rsidR="00E01FDE" w:rsidRPr="00E01FDE">
        <w:rPr>
          <w:rFonts w:ascii="Arial" w:hAnsi="Arial" w:cs="Arial"/>
          <w:b/>
          <w:sz w:val="26"/>
          <w:szCs w:val="26"/>
        </w:rPr>
        <w:t>Author 1 (Email Address)</w:t>
      </w:r>
    </w:p>
    <w:p w:rsidR="00D111F2" w:rsidRPr="00D111F2" w:rsidRDefault="00D111F2" w:rsidP="00D111F2">
      <w:pPr>
        <w:shd w:val="clear" w:color="auto" w:fill="BFBFBF" w:themeFill="background1" w:themeFillShade="BF"/>
        <w:spacing w:before="240" w:line="240" w:lineRule="auto"/>
        <w:rPr>
          <w:rFonts w:ascii="Arial" w:hAnsi="Arial" w:cs="Arial"/>
          <w:b/>
          <w:sz w:val="26"/>
          <w:szCs w:val="26"/>
        </w:rPr>
      </w:pPr>
      <w:r w:rsidRPr="00D111F2">
        <w:rPr>
          <w:rFonts w:ascii="Times New Roman" w:hAnsi="Times New Roman" w:cs="Times New Roman"/>
          <w:b/>
        </w:rPr>
        <w:fldChar w:fldCharType="end"/>
      </w:r>
      <w:r w:rsidRPr="00D111F2">
        <w:rPr>
          <w:rFonts w:ascii="Arial" w:hAnsi="Arial" w:cs="Arial"/>
          <w:b/>
          <w:sz w:val="26"/>
          <w:szCs w:val="26"/>
        </w:rPr>
        <w:t>Introduction:</w:t>
      </w:r>
    </w:p>
    <w:p w:rsidR="00D111F2" w:rsidRDefault="002E338F" w:rsidP="002E338F">
      <w:pPr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The project consists of a wearable device to help people suffering from visual ailment. The text continues. Limit the introduction to 400 words only.</w:t>
      </w:r>
    </w:p>
    <w:p w:rsidR="002E338F" w:rsidRDefault="002E338F" w:rsidP="002E338F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Insert a picture of your project at the end of this section [size of the picture: 8”x4.5”].</w:t>
      </w:r>
    </w:p>
    <w:p w:rsidR="002E338F" w:rsidRPr="00D111F2" w:rsidRDefault="002E338F" w:rsidP="002E338F">
      <w:pPr>
        <w:shd w:val="clear" w:color="auto" w:fill="BFBFBF" w:themeFill="background1" w:themeFillShade="BF"/>
        <w:spacing w:before="240" w:line="240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High Level Design</w:t>
      </w:r>
      <w:r w:rsidRPr="00D111F2">
        <w:rPr>
          <w:rFonts w:ascii="Arial" w:hAnsi="Arial" w:cs="Arial"/>
          <w:b/>
          <w:sz w:val="26"/>
          <w:szCs w:val="26"/>
        </w:rPr>
        <w:t>:</w:t>
      </w:r>
    </w:p>
    <w:p w:rsidR="002E338F" w:rsidRDefault="002E338F" w:rsidP="002E338F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Rationale and sources of your project idea</w:t>
      </w:r>
    </w:p>
    <w:p w:rsidR="002E338F" w:rsidRDefault="002E338F" w:rsidP="002E338F">
      <w:pPr>
        <w:pStyle w:val="ListParagraph"/>
        <w:jc w:val="both"/>
        <w:rPr>
          <w:rFonts w:ascii="Arial" w:hAnsi="Arial" w:cs="Arial"/>
        </w:rPr>
      </w:pPr>
      <w:r>
        <w:rPr>
          <w:rFonts w:ascii="Arial" w:hAnsi="Arial" w:cs="Arial"/>
        </w:rPr>
        <w:t>Write here…</w:t>
      </w:r>
    </w:p>
    <w:p w:rsidR="002E338F" w:rsidRDefault="002E338F" w:rsidP="002E338F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Logical structure</w:t>
      </w:r>
    </w:p>
    <w:p w:rsidR="00E50C61" w:rsidRDefault="00E50C61" w:rsidP="00E50C61">
      <w:pPr>
        <w:pStyle w:val="ListParagraph"/>
        <w:jc w:val="both"/>
        <w:rPr>
          <w:rFonts w:ascii="Arial" w:hAnsi="Arial" w:cs="Arial"/>
        </w:rPr>
      </w:pPr>
      <w:r>
        <w:rPr>
          <w:rFonts w:ascii="Arial" w:hAnsi="Arial" w:cs="Arial"/>
        </w:rPr>
        <w:t>Write here…</w:t>
      </w:r>
    </w:p>
    <w:p w:rsidR="002E338F" w:rsidRDefault="00E50C61" w:rsidP="002E338F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Background</w:t>
      </w:r>
    </w:p>
    <w:p w:rsidR="00E50C61" w:rsidRDefault="00E50C61" w:rsidP="00E50C61">
      <w:pPr>
        <w:pStyle w:val="ListParagraph"/>
        <w:jc w:val="both"/>
        <w:rPr>
          <w:rFonts w:ascii="Arial" w:hAnsi="Arial" w:cs="Arial"/>
        </w:rPr>
      </w:pPr>
      <w:r>
        <w:rPr>
          <w:rFonts w:ascii="Arial" w:hAnsi="Arial" w:cs="Arial"/>
        </w:rPr>
        <w:t>Write here [you can also show your math equations here]…</w:t>
      </w:r>
    </w:p>
    <w:p w:rsidR="00E50C61" w:rsidRDefault="00E50C61" w:rsidP="002E338F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Hardware / Software tradeoffs</w:t>
      </w:r>
    </w:p>
    <w:p w:rsidR="00E50C61" w:rsidRDefault="00E50C61" w:rsidP="00E50C61">
      <w:pPr>
        <w:pStyle w:val="ListParagraph"/>
        <w:jc w:val="both"/>
        <w:rPr>
          <w:rFonts w:ascii="Arial" w:hAnsi="Arial" w:cs="Arial"/>
        </w:rPr>
      </w:pPr>
      <w:r>
        <w:rPr>
          <w:rFonts w:ascii="Arial" w:hAnsi="Arial" w:cs="Arial"/>
        </w:rPr>
        <w:t>Write here…</w:t>
      </w:r>
    </w:p>
    <w:p w:rsidR="00E50C61" w:rsidRDefault="00E50C61" w:rsidP="002E338F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Relationship with available past projects or standards e,g. IEEE, ANSI, ISO and etc.</w:t>
      </w:r>
    </w:p>
    <w:p w:rsidR="00E50C61" w:rsidRDefault="00E50C61" w:rsidP="00E50C61">
      <w:pPr>
        <w:pStyle w:val="ListParagraph"/>
        <w:jc w:val="both"/>
        <w:rPr>
          <w:rFonts w:ascii="Arial" w:hAnsi="Arial" w:cs="Arial"/>
        </w:rPr>
      </w:pPr>
      <w:r>
        <w:rPr>
          <w:rFonts w:ascii="Arial" w:hAnsi="Arial" w:cs="Arial"/>
        </w:rPr>
        <w:t>Write here…</w:t>
      </w:r>
    </w:p>
    <w:p w:rsidR="00E50C61" w:rsidRDefault="00E50C61" w:rsidP="002E338F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Patents, copyright and trademarks</w:t>
      </w:r>
    </w:p>
    <w:p w:rsidR="00E50C61" w:rsidRDefault="00E50C61" w:rsidP="00E50C61">
      <w:pPr>
        <w:pStyle w:val="ListParagraph"/>
        <w:jc w:val="both"/>
        <w:rPr>
          <w:rFonts w:ascii="Arial" w:hAnsi="Arial" w:cs="Arial"/>
        </w:rPr>
      </w:pPr>
      <w:r>
        <w:rPr>
          <w:rFonts w:ascii="Arial" w:hAnsi="Arial" w:cs="Arial"/>
        </w:rPr>
        <w:t>Write here…</w:t>
      </w:r>
    </w:p>
    <w:p w:rsidR="00E50C61" w:rsidRDefault="00E50C61" w:rsidP="00E50C61">
      <w:pPr>
        <w:pStyle w:val="ListParagraph"/>
        <w:jc w:val="both"/>
        <w:rPr>
          <w:rFonts w:ascii="Arial" w:hAnsi="Arial" w:cs="Arial"/>
        </w:rPr>
      </w:pPr>
    </w:p>
    <w:p w:rsidR="00E50C61" w:rsidRPr="00D111F2" w:rsidRDefault="00E50C61" w:rsidP="00E50C61">
      <w:pPr>
        <w:shd w:val="clear" w:color="auto" w:fill="BFBFBF" w:themeFill="background1" w:themeFillShade="BF"/>
        <w:spacing w:before="240" w:line="240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Software / Hardware Design</w:t>
      </w:r>
      <w:r w:rsidRPr="00D111F2">
        <w:rPr>
          <w:rFonts w:ascii="Arial" w:hAnsi="Arial" w:cs="Arial"/>
          <w:b/>
          <w:sz w:val="26"/>
          <w:szCs w:val="26"/>
        </w:rPr>
        <w:t>:</w:t>
      </w:r>
    </w:p>
    <w:p w:rsidR="00E50C61" w:rsidRDefault="00E50C61" w:rsidP="00E50C61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Overview</w:t>
      </w:r>
    </w:p>
    <w:p w:rsidR="00E50C61" w:rsidRDefault="00E50C61" w:rsidP="00E50C61">
      <w:pPr>
        <w:pStyle w:val="ListParagraph"/>
        <w:jc w:val="both"/>
        <w:rPr>
          <w:rFonts w:ascii="Arial" w:hAnsi="Arial" w:cs="Arial"/>
        </w:rPr>
      </w:pPr>
      <w:r>
        <w:rPr>
          <w:rFonts w:ascii="Arial" w:hAnsi="Arial" w:cs="Arial"/>
        </w:rPr>
        <w:t>Write here…</w:t>
      </w:r>
    </w:p>
    <w:p w:rsidR="00E50C61" w:rsidRDefault="00E50C61" w:rsidP="00E50C61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Program Details</w:t>
      </w:r>
    </w:p>
    <w:p w:rsidR="00E50C61" w:rsidRDefault="00E50C61" w:rsidP="00E50C61">
      <w:pPr>
        <w:pStyle w:val="ListParagraph"/>
        <w:numPr>
          <w:ilvl w:val="1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Overview</w:t>
      </w:r>
    </w:p>
    <w:p w:rsidR="00E50C61" w:rsidRDefault="00E50C61" w:rsidP="00E50C61">
      <w:pPr>
        <w:pStyle w:val="ListParagraph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>Write here [Insert flowcharts, transition diagrams, use cases and etc</w:t>
      </w:r>
      <w:r w:rsidR="00EA223B">
        <w:rPr>
          <w:rFonts w:ascii="Arial" w:hAnsi="Arial" w:cs="Arial"/>
        </w:rPr>
        <w:t>. 8”x4.5”]</w:t>
      </w:r>
      <w:r>
        <w:rPr>
          <w:rFonts w:ascii="Arial" w:hAnsi="Arial" w:cs="Arial"/>
        </w:rPr>
        <w:t>…</w:t>
      </w:r>
    </w:p>
    <w:p w:rsidR="00ED1FB6" w:rsidRDefault="00ED1FB6" w:rsidP="00E50C61">
      <w:pPr>
        <w:pStyle w:val="ListParagraph"/>
        <w:numPr>
          <w:ilvl w:val="1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User interface</w:t>
      </w:r>
    </w:p>
    <w:p w:rsidR="00ED1FB6" w:rsidRDefault="00ED1FB6" w:rsidP="00ED1FB6">
      <w:pPr>
        <w:pStyle w:val="ListParagraph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>[Insert output screens.8”x4.5”]</w:t>
      </w:r>
    </w:p>
    <w:p w:rsidR="00ED1FB6" w:rsidRDefault="00ED1FB6" w:rsidP="00E50C61">
      <w:pPr>
        <w:pStyle w:val="ListParagraph"/>
        <w:numPr>
          <w:ilvl w:val="1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Errors</w:t>
      </w:r>
    </w:p>
    <w:p w:rsidR="00ED1FB6" w:rsidRDefault="00ED1FB6" w:rsidP="00ED1FB6">
      <w:pPr>
        <w:pStyle w:val="ListParagraph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>Write here…</w:t>
      </w:r>
    </w:p>
    <w:p w:rsidR="00E50C61" w:rsidRDefault="00E50C61" w:rsidP="00E50C61">
      <w:pPr>
        <w:pStyle w:val="ListParagraph"/>
        <w:numPr>
          <w:ilvl w:val="1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Trails and tests</w:t>
      </w:r>
    </w:p>
    <w:p w:rsidR="00E50C61" w:rsidRPr="00E50C61" w:rsidRDefault="00E50C61" w:rsidP="00E50C61">
      <w:pPr>
        <w:pStyle w:val="ListParagraph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Write here</w:t>
      </w:r>
      <w:r w:rsidR="00EA223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…</w:t>
      </w:r>
      <w:r w:rsidR="00ED1FB6">
        <w:rPr>
          <w:rFonts w:ascii="Arial" w:hAnsi="Arial" w:cs="Arial"/>
        </w:rPr>
        <w:t>[Insert sample output screens, graphs, tables and etc.8”x4.5”]</w:t>
      </w:r>
    </w:p>
    <w:p w:rsidR="00E50C61" w:rsidRDefault="00E50C61" w:rsidP="00E50C61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Hardware Details</w:t>
      </w:r>
    </w:p>
    <w:p w:rsidR="00E50C61" w:rsidRDefault="00E50C61" w:rsidP="00E50C61">
      <w:pPr>
        <w:pStyle w:val="ListParagraph"/>
        <w:numPr>
          <w:ilvl w:val="1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Overview</w:t>
      </w:r>
    </w:p>
    <w:p w:rsidR="00EA223B" w:rsidRDefault="00EA223B" w:rsidP="00EA223B">
      <w:pPr>
        <w:pStyle w:val="ListParagraph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Write here [Insert </w:t>
      </w:r>
      <w:r w:rsidR="00ED1FB6">
        <w:rPr>
          <w:rFonts w:ascii="Arial" w:hAnsi="Arial" w:cs="Arial"/>
        </w:rPr>
        <w:t>block diagrams</w:t>
      </w:r>
      <w:r>
        <w:rPr>
          <w:rFonts w:ascii="Arial" w:hAnsi="Arial" w:cs="Arial"/>
        </w:rPr>
        <w:t>. 8”x4.5”]…</w:t>
      </w:r>
    </w:p>
    <w:p w:rsidR="00ED1FB6" w:rsidRDefault="00ED1FB6" w:rsidP="00ED1FB6">
      <w:pPr>
        <w:pStyle w:val="ListParagraph"/>
        <w:numPr>
          <w:ilvl w:val="1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User interface hardware</w:t>
      </w:r>
    </w:p>
    <w:p w:rsidR="00ED1FB6" w:rsidRPr="00ED1FB6" w:rsidRDefault="00ED1FB6" w:rsidP="00ED1FB6">
      <w:pPr>
        <w:pStyle w:val="ListParagraph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>Write here [You can also insert pictures. 8”x4.5”]…</w:t>
      </w:r>
    </w:p>
    <w:p w:rsidR="00ED1FB6" w:rsidRDefault="00ED1FB6" w:rsidP="00E50C61">
      <w:pPr>
        <w:pStyle w:val="ListParagraph"/>
        <w:numPr>
          <w:ilvl w:val="1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Things that did not work</w:t>
      </w:r>
    </w:p>
    <w:p w:rsidR="00ED1FB6" w:rsidRDefault="00ED1FB6" w:rsidP="00ED1FB6">
      <w:pPr>
        <w:pStyle w:val="ListParagraph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>Write here…</w:t>
      </w:r>
    </w:p>
    <w:p w:rsidR="00E50C61" w:rsidRDefault="00E50C61" w:rsidP="00E50C61">
      <w:pPr>
        <w:pStyle w:val="ListParagraph"/>
        <w:numPr>
          <w:ilvl w:val="1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Trails and tests</w:t>
      </w:r>
    </w:p>
    <w:p w:rsidR="00EA223B" w:rsidRPr="00E50C61" w:rsidRDefault="00EA223B" w:rsidP="00EA223B">
      <w:pPr>
        <w:pStyle w:val="ListParagraph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Write here [Insert </w:t>
      </w:r>
      <w:r w:rsidR="00ED1FB6">
        <w:rPr>
          <w:rFonts w:ascii="Arial" w:hAnsi="Arial" w:cs="Arial"/>
        </w:rPr>
        <w:t>hardware layout pictures, graph</w:t>
      </w:r>
      <w:r>
        <w:rPr>
          <w:rFonts w:ascii="Arial" w:hAnsi="Arial" w:cs="Arial"/>
        </w:rPr>
        <w:t>s, tables and etc.8”x4.5”]…</w:t>
      </w:r>
    </w:p>
    <w:p w:rsidR="00ED1FB6" w:rsidRPr="00D111F2" w:rsidRDefault="00ED1FB6" w:rsidP="00ED1FB6">
      <w:pPr>
        <w:shd w:val="clear" w:color="auto" w:fill="BFBFBF" w:themeFill="background1" w:themeFillShade="BF"/>
        <w:spacing w:before="240" w:line="240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Results</w:t>
      </w:r>
      <w:r w:rsidRPr="00D111F2">
        <w:rPr>
          <w:rFonts w:ascii="Arial" w:hAnsi="Arial" w:cs="Arial"/>
          <w:b/>
          <w:sz w:val="26"/>
          <w:szCs w:val="26"/>
        </w:rPr>
        <w:t>:</w:t>
      </w:r>
    </w:p>
    <w:p w:rsidR="00E50C61" w:rsidRDefault="00ED1FB6" w:rsidP="00ED1FB6">
      <w:pPr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Write your results here e.g. speed of execution, usability, accuracy, safety, evidence </w:t>
      </w:r>
      <w:r w:rsidR="00435C1C">
        <w:rPr>
          <w:rFonts w:ascii="Arial" w:hAnsi="Arial" w:cs="Arial"/>
        </w:rPr>
        <w:t>and etc.</w:t>
      </w:r>
    </w:p>
    <w:p w:rsidR="00435C1C" w:rsidRPr="00D111F2" w:rsidRDefault="00435C1C" w:rsidP="00435C1C">
      <w:pPr>
        <w:shd w:val="clear" w:color="auto" w:fill="BFBFBF" w:themeFill="background1" w:themeFillShade="BF"/>
        <w:spacing w:before="240" w:line="240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Conclusions</w:t>
      </w:r>
      <w:r w:rsidRPr="00D111F2">
        <w:rPr>
          <w:rFonts w:ascii="Arial" w:hAnsi="Arial" w:cs="Arial"/>
          <w:b/>
          <w:sz w:val="26"/>
          <w:szCs w:val="26"/>
        </w:rPr>
        <w:t>:</w:t>
      </w:r>
    </w:p>
    <w:p w:rsidR="00435C1C" w:rsidRDefault="00435C1C" w:rsidP="00435C1C">
      <w:pPr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Write your conclusions here e.g. results vs. expectations, conformance to existing designs, market value, user expectations and etc.</w:t>
      </w:r>
    </w:p>
    <w:p w:rsidR="00435C1C" w:rsidRPr="00D111F2" w:rsidRDefault="00435C1C" w:rsidP="00435C1C">
      <w:pPr>
        <w:shd w:val="clear" w:color="auto" w:fill="BFBFBF" w:themeFill="background1" w:themeFillShade="BF"/>
        <w:spacing w:before="240" w:line="240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Appendix</w:t>
      </w:r>
      <w:r w:rsidRPr="00D111F2">
        <w:rPr>
          <w:rFonts w:ascii="Arial" w:hAnsi="Arial" w:cs="Arial"/>
          <w:b/>
          <w:sz w:val="26"/>
          <w:szCs w:val="26"/>
        </w:rPr>
        <w:t>:</w:t>
      </w:r>
    </w:p>
    <w:p w:rsidR="00435C1C" w:rsidRDefault="00435C1C" w:rsidP="00435C1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Appendix 1: Equations</w:t>
      </w:r>
    </w:p>
    <w:p w:rsidR="00435C1C" w:rsidRDefault="00435C1C" w:rsidP="00435C1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Appendix 2: Code</w:t>
      </w:r>
    </w:p>
    <w:p w:rsidR="00435C1C" w:rsidRDefault="00435C1C" w:rsidP="00435C1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Appendix 3: Schematic of your hardware</w:t>
      </w:r>
    </w:p>
    <w:p w:rsidR="00435C1C" w:rsidRDefault="00435C1C" w:rsidP="00435C1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Appendix 4: Software/parts list</w:t>
      </w:r>
    </w:p>
    <w:p w:rsidR="00435C1C" w:rsidRDefault="00435C1C" w:rsidP="00435C1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Appendix 5: Work distribution</w:t>
      </w:r>
    </w:p>
    <w:p w:rsidR="00435C1C" w:rsidRDefault="00435C1C" w:rsidP="00435C1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Appendix 6: Project timeline</w:t>
      </w:r>
    </w:p>
    <w:p w:rsidR="00435C1C" w:rsidRPr="00D111F2" w:rsidRDefault="00435C1C" w:rsidP="00435C1C">
      <w:pPr>
        <w:shd w:val="clear" w:color="auto" w:fill="BFBFBF" w:themeFill="background1" w:themeFillShade="BF"/>
        <w:spacing w:before="240" w:line="240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References</w:t>
      </w:r>
      <w:r w:rsidRPr="00D111F2">
        <w:rPr>
          <w:rFonts w:ascii="Arial" w:hAnsi="Arial" w:cs="Arial"/>
          <w:b/>
          <w:sz w:val="26"/>
          <w:szCs w:val="26"/>
        </w:rPr>
        <w:t>:</w:t>
      </w:r>
    </w:p>
    <w:p w:rsidR="00435C1C" w:rsidRDefault="00435C1C" w:rsidP="00435C1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Books:</w:t>
      </w:r>
    </w:p>
    <w:p w:rsidR="00435C1C" w:rsidRDefault="00435C1C" w:rsidP="00435C1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Inspirations for code and designs:</w:t>
      </w:r>
    </w:p>
    <w:p w:rsidR="00435C1C" w:rsidRDefault="00435C1C" w:rsidP="00435C1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Papers:</w:t>
      </w:r>
    </w:p>
    <w:p w:rsidR="00435C1C" w:rsidRDefault="00435C1C" w:rsidP="00435C1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Datasheets:</w:t>
      </w:r>
    </w:p>
    <w:p w:rsidR="00435C1C" w:rsidRDefault="00435C1C" w:rsidP="00435C1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Vendor:</w:t>
      </w:r>
    </w:p>
    <w:p w:rsidR="00435C1C" w:rsidRDefault="00435C1C" w:rsidP="00435C1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Background sites:</w:t>
      </w:r>
    </w:p>
    <w:p w:rsidR="00435C1C" w:rsidRPr="00D111F2" w:rsidRDefault="00435C1C" w:rsidP="00435C1C">
      <w:pPr>
        <w:shd w:val="clear" w:color="auto" w:fill="BFBFBF" w:themeFill="background1" w:themeFillShade="BF"/>
        <w:spacing w:before="240" w:line="240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lastRenderedPageBreak/>
        <w:t>Acknowledgements</w:t>
      </w:r>
      <w:r w:rsidRPr="00D111F2">
        <w:rPr>
          <w:rFonts w:ascii="Arial" w:hAnsi="Arial" w:cs="Arial"/>
          <w:b/>
          <w:sz w:val="26"/>
          <w:szCs w:val="26"/>
        </w:rPr>
        <w:t>:</w:t>
      </w:r>
    </w:p>
    <w:p w:rsidR="00435C1C" w:rsidRDefault="00435C1C" w:rsidP="00435C1C">
      <w:pPr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We would like to thank….</w:t>
      </w:r>
    </w:p>
    <w:p w:rsidR="006B67AB" w:rsidRPr="00ED1FB6" w:rsidRDefault="006B67AB" w:rsidP="006B67AB">
      <w:pPr>
        <w:jc w:val="both"/>
        <w:rPr>
          <w:rFonts w:ascii="Arial" w:hAnsi="Arial" w:cs="Arial"/>
        </w:rPr>
      </w:pPr>
    </w:p>
    <w:sectPr w:rsidR="006B67AB" w:rsidRPr="00ED1F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32564A"/>
    <w:multiLevelType w:val="hybridMultilevel"/>
    <w:tmpl w:val="239C7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1377DF"/>
    <w:multiLevelType w:val="hybridMultilevel"/>
    <w:tmpl w:val="CE30A6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1FDE"/>
    <w:rsid w:val="002E338F"/>
    <w:rsid w:val="00435C1C"/>
    <w:rsid w:val="004515AB"/>
    <w:rsid w:val="0063669E"/>
    <w:rsid w:val="006B67AB"/>
    <w:rsid w:val="00947787"/>
    <w:rsid w:val="00A12867"/>
    <w:rsid w:val="00A620C7"/>
    <w:rsid w:val="00A75381"/>
    <w:rsid w:val="00C864B6"/>
    <w:rsid w:val="00D111F2"/>
    <w:rsid w:val="00D20560"/>
    <w:rsid w:val="00E01FDE"/>
    <w:rsid w:val="00E50C61"/>
    <w:rsid w:val="00EA223B"/>
    <w:rsid w:val="00ED1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77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5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38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E338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77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5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38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E33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iradat\Documents\FYP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039B5B-2378-4ABE-92CA-B0CE641549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FYP Template</Template>
  <TotalTime>0</TotalTime>
  <Pages>3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Faisal Iradat / Full Time Faculty (FCS)</dc:creator>
  <cp:lastModifiedBy>Faisal Iradat / Full Time Faculty (FCS)</cp:lastModifiedBy>
  <cp:revision>1</cp:revision>
  <dcterms:created xsi:type="dcterms:W3CDTF">2014-05-23T11:38:00Z</dcterms:created>
  <dcterms:modified xsi:type="dcterms:W3CDTF">2014-05-23T11:38:00Z</dcterms:modified>
</cp:coreProperties>
</file>